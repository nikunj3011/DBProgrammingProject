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04"/>
        <w:gridCol w:w="7536"/>
      </w:tblGrid>
      <w:tr w:rsidR="003F0E6F" w14:paraId="4F5E6140" w14:textId="77777777">
        <w:trPr>
          <w:trHeight w:val="288"/>
        </w:trPr>
        <w:sdt>
          <w:sdtPr>
            <w:alias w:val="Company"/>
            <w:id w:val="77885041"/>
            <w:placeholder>
              <w:docPart w:val="87A39EB4E8004829AFBA23551B208EB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8856" w:type="dxa"/>
                <w:gridSpan w:val="2"/>
                <w:tcBorders>
                  <w:top w:val="nil"/>
                  <w:bottom w:val="nil"/>
                </w:tcBorders>
              </w:tcPr>
              <w:p w14:paraId="4575B2EF" w14:textId="77777777" w:rsidR="003F0E6F" w:rsidRDefault="0001511D">
                <w:pPr>
                  <w:pStyle w:val="FaxSubheading"/>
                  <w:framePr w:hSpace="0" w:wrap="auto" w:vAnchor="margin" w:yAlign="inline"/>
                </w:pPr>
                <w:r>
                  <w:t>Database Programming</w:t>
                </w:r>
              </w:p>
            </w:tc>
          </w:sdtContent>
        </w:sdt>
      </w:tr>
      <w:tr w:rsidR="003F0E6F" w14:paraId="7F5C550E" w14:textId="77777777">
        <w:trPr>
          <w:trHeight w:val="32"/>
        </w:trPr>
        <w:tc>
          <w:tcPr>
            <w:tcW w:w="1105" w:type="dxa"/>
            <w:tcBorders>
              <w:top w:val="nil"/>
              <w:bottom w:val="nil"/>
            </w:tcBorders>
          </w:tcPr>
          <w:p w14:paraId="72C5B9B3" w14:textId="77777777" w:rsidR="003F0E6F" w:rsidRDefault="005B5237">
            <w:pPr>
              <w:pStyle w:val="FaxBodyText"/>
              <w:framePr w:hSpace="0" w:wrap="auto" w:vAnchor="margin" w:yAlign="inline"/>
            </w:pPr>
            <w:r>
              <w:t>To: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14:paraId="267205FC" w14:textId="77777777" w:rsidR="003F0E6F" w:rsidRDefault="0001511D">
            <w:pPr>
              <w:pStyle w:val="FaxBodyText"/>
              <w:framePr w:hSpace="0" w:wrap="auto" w:vAnchor="margin" w:yAlign="inline"/>
            </w:pPr>
            <w:r>
              <w:t xml:space="preserve">Andre </w:t>
            </w:r>
            <w:r w:rsidRPr="0001511D">
              <w:t>Boudreau</w:t>
            </w:r>
          </w:p>
        </w:tc>
      </w:tr>
      <w:tr w:rsidR="003F0E6F" w14:paraId="4E0FD700" w14:textId="77777777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14:paraId="1438095A" w14:textId="77777777" w:rsidR="003F0E6F" w:rsidRDefault="005B5237">
            <w:pPr>
              <w:pStyle w:val="FaxBodyText"/>
              <w:framePr w:hSpace="0" w:wrap="auto" w:vAnchor="margin" w:yAlign="inline"/>
            </w:pPr>
            <w:r>
              <w:t>From:</w:t>
            </w:r>
          </w:p>
        </w:tc>
        <w:sdt>
          <w:sdtPr>
            <w:alias w:val="Author"/>
            <w:id w:val="19907975"/>
            <w:placeholder>
              <w:docPart w:val="07C4DA99630144918BD4427296FA7207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751" w:type="dxa"/>
                <w:tcBorders>
                  <w:top w:val="nil"/>
                  <w:bottom w:val="nil"/>
                </w:tcBorders>
              </w:tcPr>
              <w:p w14:paraId="44CB808F" w14:textId="77777777" w:rsidR="003F0E6F" w:rsidRDefault="0001511D">
                <w:pPr>
                  <w:pStyle w:val="FaxBodyText"/>
                  <w:framePr w:hSpace="0" w:wrap="auto" w:vAnchor="margin" w:yAlign="inline"/>
                </w:pPr>
                <w:r>
                  <w:t>Nikunj Rathod</w:t>
                </w:r>
              </w:p>
            </w:tc>
          </w:sdtContent>
        </w:sdt>
      </w:tr>
      <w:tr w:rsidR="003F0E6F" w14:paraId="71938BB4" w14:textId="77777777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14:paraId="50B7E7CD" w14:textId="77777777" w:rsidR="003F0E6F" w:rsidRDefault="005B5237">
            <w:pPr>
              <w:pStyle w:val="FaxBodyText"/>
              <w:framePr w:hSpace="0" w:wrap="auto" w:vAnchor="margin" w:yAlign="inline"/>
            </w:pPr>
            <w:r>
              <w:t>Date: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14:paraId="3A448448" w14:textId="77777777" w:rsidR="003F0E6F" w:rsidRDefault="00020DC2">
            <w:pPr>
              <w:pStyle w:val="FaxBodyText"/>
              <w:framePr w:hSpace="0" w:wrap="auto" w:vAnchor="margin" w:yAlign="inline"/>
            </w:pPr>
            <w:sdt>
              <w:sdtPr>
                <w:id w:val="633121158"/>
                <w:placeholder>
                  <w:docPart w:val="123FA9B7ABD34D05A46999BDDEAA5E92"/>
                </w:placeholder>
                <w:date w:fullDate="2020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01511D">
                  <w:t>11/11/2020</w:t>
                </w:r>
              </w:sdtContent>
            </w:sdt>
          </w:p>
        </w:tc>
      </w:tr>
      <w:tr w:rsidR="003F0E6F" w14:paraId="7B1DCA11" w14:textId="77777777">
        <w:trPr>
          <w:trHeight w:val="288"/>
        </w:trPr>
        <w:tc>
          <w:tcPr>
            <w:tcW w:w="1105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44637885" w14:textId="77777777" w:rsidR="003F0E6F" w:rsidRDefault="005B5237">
            <w:pPr>
              <w:pStyle w:val="FaxBodyText"/>
              <w:framePr w:hSpace="0" w:wrap="auto" w:vAnchor="margin" w:yAlign="inline"/>
            </w:pPr>
            <w:r>
              <w:t>Re:</w:t>
            </w:r>
          </w:p>
        </w:tc>
        <w:tc>
          <w:tcPr>
            <w:tcW w:w="7751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14:paraId="3713512C" w14:textId="77777777" w:rsidR="003F0E6F" w:rsidRDefault="0001511D">
            <w:pPr>
              <w:pStyle w:val="FaxBodyText"/>
              <w:framePr w:hSpace="0" w:wrap="auto" w:vAnchor="margin" w:yAlign="inline"/>
            </w:pPr>
            <w:r>
              <w:t>Project Idea</w:t>
            </w:r>
          </w:p>
        </w:tc>
      </w:tr>
      <w:tr w:rsidR="003F0E6F" w14:paraId="767B7EA3" w14:textId="77777777">
        <w:trPr>
          <w:trHeight w:val="288"/>
        </w:trPr>
        <w:tc>
          <w:tcPr>
            <w:tcW w:w="1105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40DDDA26" w14:textId="77777777" w:rsidR="003F0E6F" w:rsidRDefault="005B5237">
            <w:pPr>
              <w:pStyle w:val="FaxBodyText"/>
              <w:framePr w:hSpace="0" w:wrap="auto" w:vAnchor="margin" w:yAlign="inline"/>
            </w:pPr>
            <w:r>
              <w:t>Comments:</w:t>
            </w:r>
          </w:p>
          <w:p w14:paraId="1A06B3E8" w14:textId="77777777" w:rsidR="003F0E6F" w:rsidRDefault="003F0E6F">
            <w:pPr>
              <w:pStyle w:val="FaxBodyText"/>
              <w:framePr w:hSpace="0" w:wrap="auto" w:vAnchor="margin" w:yAlign="inline"/>
            </w:pPr>
          </w:p>
        </w:tc>
        <w:tc>
          <w:tcPr>
            <w:tcW w:w="7751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14:paraId="0E30856E" w14:textId="77777777" w:rsidR="003F0E6F" w:rsidRDefault="0001511D">
            <w:pPr>
              <w:pStyle w:val="FaxBodyText"/>
              <w:framePr w:hSpace="0" w:wrap="auto" w:vAnchor="margin" w:yAlign="inline"/>
            </w:pPr>
            <w:r w:rsidRPr="0001511D">
              <w:t>I want to make Computer science fields related project for database programming</w:t>
            </w:r>
            <w:r>
              <w:t>. It has Computer fields, Subjects, Related Languages and Related Jobs tables.</w:t>
            </w:r>
          </w:p>
        </w:tc>
      </w:tr>
    </w:tbl>
    <w:p w14:paraId="7AB61D76" w14:textId="4327903E" w:rsidR="003F0E6F" w:rsidRDefault="003F0E6F">
      <w:pPr>
        <w:pStyle w:val="FaxBodyText"/>
        <w:framePr w:hSpace="0" w:wrap="auto" w:vAnchor="margin" w:yAlign="inline"/>
      </w:pPr>
    </w:p>
    <w:p w14:paraId="5FD56680" w14:textId="18CA1D63" w:rsidR="00681D0F" w:rsidRDefault="00681D0F">
      <w:pPr>
        <w:pStyle w:val="FaxBodyText"/>
        <w:framePr w:hSpace="0" w:wrap="auto" w:vAnchor="margin" w:yAlign="inline"/>
      </w:pPr>
    </w:p>
    <w:p w14:paraId="1CD60D20" w14:textId="211274B5" w:rsidR="00681D0F" w:rsidRDefault="00681D0F">
      <w:pPr>
        <w:pStyle w:val="FaxBodyText"/>
        <w:framePr w:hSpace="0" w:wrap="auto" w:vAnchor="margin" w:yAlign="inline"/>
      </w:pPr>
      <w:r>
        <w:t>Business Rules:</w:t>
      </w:r>
    </w:p>
    <w:p w14:paraId="5C13FE32" w14:textId="060BB815" w:rsidR="00681D0F" w:rsidRDefault="00681D0F">
      <w:pPr>
        <w:pStyle w:val="FaxBodyText"/>
        <w:framePr w:hSpace="0" w:wrap="auto" w:vAnchor="margin" w:yAlign="inline"/>
      </w:pPr>
    </w:p>
    <w:p w14:paraId="0AA1B109" w14:textId="5111AC1F" w:rsidR="00681D0F" w:rsidRDefault="00681D0F" w:rsidP="00681D0F">
      <w:pPr>
        <w:pStyle w:val="FaxBodyText"/>
        <w:framePr w:hSpace="0" w:wrap="auto" w:vAnchor="margin" w:yAlign="inline"/>
        <w:numPr>
          <w:ilvl w:val="0"/>
          <w:numId w:val="5"/>
        </w:numPr>
      </w:pPr>
      <w:r w:rsidRPr="00681D0F">
        <w:t>Computer fields can have one or many related subjects Particular subject may be a part of many computer fields or none</w:t>
      </w:r>
    </w:p>
    <w:p w14:paraId="2E050E49" w14:textId="7796D553" w:rsidR="00681D0F" w:rsidRDefault="00681D0F" w:rsidP="00681D0F">
      <w:pPr>
        <w:pStyle w:val="FaxBodyText"/>
        <w:framePr w:hSpace="0" w:wrap="auto" w:vAnchor="margin" w:yAlign="inline"/>
        <w:numPr>
          <w:ilvl w:val="0"/>
          <w:numId w:val="5"/>
        </w:numPr>
      </w:pPr>
      <w:r w:rsidRPr="00681D0F">
        <w:t>Subjects can have one or many related jobs Particular job may require many subjects to study</w:t>
      </w:r>
    </w:p>
    <w:p w14:paraId="7082B8DA" w14:textId="57D3D7F1" w:rsidR="00681D0F" w:rsidRDefault="00681D0F" w:rsidP="00681D0F">
      <w:pPr>
        <w:pStyle w:val="FaxBodyText"/>
        <w:framePr w:hSpace="0" w:wrap="auto" w:vAnchor="margin" w:yAlign="inline"/>
        <w:numPr>
          <w:ilvl w:val="0"/>
          <w:numId w:val="5"/>
        </w:numPr>
      </w:pPr>
      <w:r w:rsidRPr="00681D0F">
        <w:t>Particular subject may have more related language or none Language may be related to one or more subjects</w:t>
      </w:r>
      <w:bookmarkStart w:id="0" w:name="_GoBack"/>
      <w:bookmarkEnd w:id="0"/>
    </w:p>
    <w:sectPr w:rsidR="00681D0F" w:rsidSect="003F0E6F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26990" w14:textId="77777777" w:rsidR="00020DC2" w:rsidRDefault="00020DC2">
      <w:r>
        <w:separator/>
      </w:r>
    </w:p>
  </w:endnote>
  <w:endnote w:type="continuationSeparator" w:id="0">
    <w:p w14:paraId="4C43E326" w14:textId="77777777" w:rsidR="00020DC2" w:rsidRDefault="0002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2BEF4" w14:textId="77777777" w:rsidR="00020DC2" w:rsidRDefault="00020DC2">
      <w:r>
        <w:separator/>
      </w:r>
    </w:p>
  </w:footnote>
  <w:footnote w:type="continuationSeparator" w:id="0">
    <w:p w14:paraId="1250411D" w14:textId="77777777" w:rsidR="00020DC2" w:rsidRDefault="00020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6134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A1F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8B40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FA89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60F2175"/>
    <w:multiLevelType w:val="hybridMultilevel"/>
    <w:tmpl w:val="5F8C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1D"/>
    <w:rsid w:val="0001511D"/>
    <w:rsid w:val="00020DC2"/>
    <w:rsid w:val="003F0E6F"/>
    <w:rsid w:val="004D5995"/>
    <w:rsid w:val="005B5237"/>
    <w:rsid w:val="005C72F4"/>
    <w:rsid w:val="00681D0F"/>
    <w:rsid w:val="00F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F9B0930"/>
  <w15:docId w15:val="{88A9F027-6580-4EE6-BFA3-0A012CA4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rsid w:val="003F0E6F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6F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1017318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A39EB4E8004829AFBA23551B208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88BCC-3933-4CB5-9545-205CDD806B2A}"/>
      </w:docPartPr>
      <w:docPartBody>
        <w:p w:rsidR="004E1C47" w:rsidRDefault="0060465B">
          <w:pPr>
            <w:pStyle w:val="87A39EB4E8004829AFBA23551B208EBA"/>
          </w:pPr>
          <w:r>
            <w:t>[Company name]</w:t>
          </w:r>
        </w:p>
      </w:docPartBody>
    </w:docPart>
    <w:docPart>
      <w:docPartPr>
        <w:name w:val="07C4DA99630144918BD4427296FA7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3F634-E821-4E7D-AF9A-791DB1975444}"/>
      </w:docPartPr>
      <w:docPartBody>
        <w:p w:rsidR="004E1C47" w:rsidRDefault="0060465B">
          <w:pPr>
            <w:pStyle w:val="07C4DA99630144918BD4427296FA7207"/>
          </w:pPr>
          <w:r>
            <w:t>[Your name]</w:t>
          </w:r>
        </w:p>
      </w:docPartBody>
    </w:docPart>
    <w:docPart>
      <w:docPartPr>
        <w:name w:val="123FA9B7ABD34D05A46999BDDEAA5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79A9B-121C-4AB1-8486-DF41B4DCA7E4}"/>
      </w:docPartPr>
      <w:docPartBody>
        <w:p w:rsidR="004E1C47" w:rsidRDefault="0060465B">
          <w:pPr>
            <w:pStyle w:val="123FA9B7ABD34D05A46999BDDEAA5E9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5B"/>
    <w:rsid w:val="004E1C47"/>
    <w:rsid w:val="0060465B"/>
    <w:rsid w:val="006D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A39EB4E8004829AFBA23551B208EBA">
    <w:name w:val="87A39EB4E8004829AFBA23551B208EBA"/>
  </w:style>
  <w:style w:type="paragraph" w:customStyle="1" w:styleId="D462A0438AB34C018690DBC767B2A46D">
    <w:name w:val="D462A0438AB34C018690DBC767B2A46D"/>
  </w:style>
  <w:style w:type="paragraph" w:customStyle="1" w:styleId="07C4DA99630144918BD4427296FA7207">
    <w:name w:val="07C4DA99630144918BD4427296FA7207"/>
  </w:style>
  <w:style w:type="paragraph" w:customStyle="1" w:styleId="0BE3B216099241CEAA8490E128BDBF38">
    <w:name w:val="0BE3B216099241CEAA8490E128BDBF38"/>
  </w:style>
  <w:style w:type="paragraph" w:customStyle="1" w:styleId="123FA9B7ABD34D05A46999BDDEAA5E92">
    <w:name w:val="123FA9B7ABD34D05A46999BDDEAA5E92"/>
  </w:style>
  <w:style w:type="paragraph" w:customStyle="1" w:styleId="6533B302787A4E19826ED1C9294AE04B">
    <w:name w:val="6533B302787A4E19826ED1C9294AE04B"/>
  </w:style>
  <w:style w:type="paragraph" w:customStyle="1" w:styleId="4567174AE4E6418487E6E16EB59044FE">
    <w:name w:val="4567174AE4E6418487E6E16EB59044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Memo (Simple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Memo (Simple design)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269912</Value>
      <Value>1282244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TimesCloned xmlns="4873beb7-5857-4685-be1f-d57550cc96cc" xsi:nil="true"/>
    <EditorialStatus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2009-05-30T21:23:40+00:00</AssetStart>
    <LastHandOff xmlns="4873beb7-5857-4685-be1f-d57550cc96cc" xsi:nil="true"/>
    <ArtSampleDocs xmlns="4873beb7-5857-4685-be1f-d57550cc96cc" xsi:nil="true"/>
    <TPClientViewer xmlns="4873beb7-5857-4685-be1f-d57550cc96cc">Microsoft Office Word</TPClientViewer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UANotes xmlns="4873beb7-5857-4685-be1f-d57550cc96cc" xsi:nil="true"/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TPExecutable xmlns="4873beb7-5857-4685-be1f-d57550cc96cc" xsi:nil="true"/>
    <SubmitterId xmlns="4873beb7-5857-4685-be1f-d57550cc96cc" xsi:nil="true"/>
    <AssetType xmlns="4873beb7-5857-4685-be1f-d57550cc96cc">TP</AssetType>
    <BugNumber xmlns="4873beb7-5857-4685-be1f-d57550cc96cc">664101. 737370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TP010173186</AssetId>
    <TPApplication xmlns="4873beb7-5857-4685-be1f-d57550cc96cc">Word</TPApplication>
    <TPLaunchHelpLink xmlns="4873beb7-5857-4685-be1f-d57550cc96cc" xsi:nil="true"/>
    <IntlLocPriority xmlns="4873beb7-5857-4685-be1f-d57550cc96cc" xsi:nil="true"/>
    <CrawlForDependencies xmlns="4873beb7-5857-4685-be1f-d57550cc96cc">false</CrawlForDependencies>
    <PlannedPubDate xmlns="4873beb7-5857-4685-be1f-d57550cc96cc">2006-07-21T07:00:00+00:00</PlannedPubDate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144808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tns:customPropertyEditors xmlns:tns="customStreamsXsn.xml">
  <tns:showOnOpen>true</tns:showOnOpen>
  <tns:defaultPropertyEditorNamespace>Office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E007B6F-2D71-4C60-8DB3-F3A5D44C2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35B039-A409-4748-A95E-C6BDD3BB331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customXml/itemProps4.xml><?xml version="1.0" encoding="utf-8"?>
<ds:datastoreItem xmlns:ds="http://schemas.openxmlformats.org/officeDocument/2006/customXml" ds:itemID="{CA788938-3F56-469F-B410-84E1B26396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tf10173186_win32.dotx</Template>
  <TotalTime>15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memo</vt:lpstr>
    </vt:vector>
  </TitlesOfParts>
  <Company>Database Programming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(Simple design)</dc:title>
  <dc:subject/>
  <dc:creator>Nikunj Rathod</dc:creator>
  <cp:keywords/>
  <cp:lastModifiedBy>Nikunj Rathod</cp:lastModifiedBy>
  <cp:revision>2</cp:revision>
  <cp:lastPrinted>2006-08-01T17:47:00Z</cp:lastPrinted>
  <dcterms:created xsi:type="dcterms:W3CDTF">2020-11-11T21:47:00Z</dcterms:created>
  <dcterms:modified xsi:type="dcterms:W3CDTF">2020-11-19T15:19:00Z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